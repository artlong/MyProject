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BA" w:rsidRPr="000F2653" w:rsidRDefault="00AF4CBA">
      <w:pPr>
        <w:rPr>
          <w:rFonts w:cs="Times New Roman"/>
          <w:color w:val="FF0000"/>
          <w:lang w:val="en-US"/>
        </w:rPr>
      </w:pPr>
      <w:r w:rsidRPr="000F2653">
        <w:rPr>
          <w:lang w:val="en-US"/>
        </w:rPr>
        <w:t xml:space="preserve">Project : </w:t>
      </w:r>
      <w:r w:rsidRPr="000F2653">
        <w:rPr>
          <w:color w:val="FF0000"/>
          <w:lang w:val="en-US"/>
        </w:rPr>
        <w:fldChar w:fldCharType="begin"/>
      </w:r>
      <w:r w:rsidRPr="000F2653">
        <w:rPr>
          <w:color w:val="FF0000"/>
          <w:lang w:val="en-US"/>
        </w:rPr>
        <w:instrText xml:space="preserve"> MERGEFIELD  $project.Name </w:instrText>
      </w:r>
      <w:r w:rsidRPr="000F2653">
        <w:rPr>
          <w:color w:val="FF0000"/>
          <w:lang w:val="en-US"/>
        </w:rPr>
        <w:fldChar w:fldCharType="separate"/>
      </w:r>
      <w:r w:rsidRPr="000F2653">
        <w:rPr>
          <w:noProof/>
          <w:color w:val="FF0000"/>
          <w:lang w:val="en-US"/>
        </w:rPr>
        <w:t>«$project.Name»</w:t>
      </w:r>
      <w:r w:rsidRPr="000F2653">
        <w:rPr>
          <w:color w:val="FF0000"/>
          <w:lang w:val="en-US"/>
        </w:rPr>
        <w:fldChar w:fldCharType="end"/>
      </w:r>
    </w:p>
    <w:p w:rsidR="00AF4CBA" w:rsidRPr="000F2653" w:rsidRDefault="00AF4CBA">
      <w:pPr>
        <w:rPr>
          <w:lang w:val="en-US"/>
        </w:rPr>
      </w:pPr>
      <w:r w:rsidRPr="000F2653">
        <w:rPr>
          <w:lang w:val="en-US"/>
        </w:rPr>
        <w:t xml:space="preserve">Developers (Section) : </w:t>
      </w:r>
    </w:p>
    <w:p w:rsidR="00AF4CBA" w:rsidRPr="000F2653" w:rsidRDefault="00AF4CBA" w:rsidP="00EB1008">
      <w:pPr>
        <w:rPr>
          <w:lang w:val="en-US"/>
        </w:rPr>
      </w:pPr>
      <w:r w:rsidRPr="000F2653">
        <w:rPr>
          <w:lang w:val="en-US"/>
        </w:rPr>
        <w:t>--------------------------------------------------------------------------------------------------------------------------------------</w:t>
      </w:r>
    </w:p>
    <w:p w:rsidR="00AF4CBA" w:rsidRDefault="00AF4CBA">
      <w:r>
        <w:t>--------------------------------------------------------------------------------------------------------------------------------------</w:t>
      </w:r>
    </w:p>
    <w:p w:rsidR="00AF4CBA" w:rsidRDefault="00AF4CBA">
      <w:pPr>
        <w:rPr>
          <w:rFonts w:cs="Times New Roman"/>
          <w:color w:val="FF0000"/>
        </w:rPr>
      </w:pPr>
      <w:r>
        <w:t>Developers (Table) 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70"/>
        <w:gridCol w:w="3071"/>
        <w:gridCol w:w="3071"/>
      </w:tblGrid>
      <w:tr w:rsidR="00AF4CBA" w:rsidRPr="0031235F">
        <w:tc>
          <w:tcPr>
            <w:tcW w:w="3070" w:type="dxa"/>
            <w:shd w:val="pct50" w:color="auto" w:fill="auto"/>
          </w:tcPr>
          <w:p w:rsidR="00AF4CBA" w:rsidRPr="0031235F" w:rsidRDefault="00AF4CBA" w:rsidP="0031235F">
            <w:pPr>
              <w:spacing w:after="0" w:line="240" w:lineRule="auto"/>
              <w:rPr>
                <w:color w:val="FFFFFF"/>
              </w:rPr>
            </w:pPr>
            <w:r w:rsidRPr="0031235F">
              <w:rPr>
                <w:color w:val="FFFFFF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F4CBA" w:rsidRPr="0031235F" w:rsidRDefault="00AF4CBA" w:rsidP="0031235F">
            <w:pPr>
              <w:spacing w:after="0" w:line="240" w:lineRule="auto"/>
              <w:jc w:val="center"/>
              <w:rPr>
                <w:color w:val="FFFFFF"/>
              </w:rPr>
            </w:pPr>
            <w:r w:rsidRPr="0031235F">
              <w:rPr>
                <w:color w:val="FFFFFF"/>
              </w:rPr>
              <w:t>Last name</w:t>
            </w:r>
          </w:p>
        </w:tc>
        <w:tc>
          <w:tcPr>
            <w:tcW w:w="3071" w:type="dxa"/>
            <w:shd w:val="pct50" w:color="auto" w:fill="auto"/>
          </w:tcPr>
          <w:p w:rsidR="00AF4CBA" w:rsidRPr="0031235F" w:rsidRDefault="00AF4CBA" w:rsidP="0031235F">
            <w:pPr>
              <w:spacing w:after="0" w:line="240" w:lineRule="auto"/>
              <w:rPr>
                <w:color w:val="FFFFFF"/>
              </w:rPr>
            </w:pPr>
            <w:r w:rsidRPr="0031235F">
              <w:rPr>
                <w:color w:val="FFFFFF"/>
              </w:rPr>
              <w:t>Mail</w:t>
            </w:r>
          </w:p>
        </w:tc>
      </w:tr>
      <w:tr w:rsidR="00AF4CBA" w:rsidRPr="0031235F">
        <w:tc>
          <w:tcPr>
            <w:tcW w:w="3070" w:type="dxa"/>
          </w:tcPr>
          <w:p w:rsidR="00AF4CBA" w:rsidRPr="0031235F" w:rsidRDefault="00AF4CBA" w:rsidP="0031235F">
            <w:pPr>
              <w:spacing w:after="0" w:line="240" w:lineRule="auto"/>
              <w:rPr>
                <w:rFonts w:cs="Times New Roman"/>
              </w:rPr>
            </w:pPr>
            <w:fldSimple w:instr=" MERGEFIELD  $developers.Name  \* MERGEFORMAT ">
              <w:r w:rsidRPr="0031235F">
                <w:rPr>
                  <w:noProof/>
                </w:rPr>
                <w:t>«$developers.Name»</w:t>
              </w:r>
            </w:fldSimple>
          </w:p>
        </w:tc>
        <w:tc>
          <w:tcPr>
            <w:tcW w:w="3071" w:type="dxa"/>
          </w:tcPr>
          <w:p w:rsidR="00AF4CBA" w:rsidRPr="0031235F" w:rsidRDefault="00AF4CBA" w:rsidP="0031235F">
            <w:pPr>
              <w:spacing w:after="0" w:line="240" w:lineRule="auto"/>
              <w:rPr>
                <w:rFonts w:cs="Times New Roman"/>
                <w:color w:val="FF0000"/>
              </w:rPr>
            </w:pPr>
            <w:fldSimple w:instr=" MERGEFIELD  $developers.LastName  \* MERGEFORMAT ">
              <w:r w:rsidRPr="0031235F">
                <w:rPr>
                  <w:noProof/>
                </w:rPr>
                <w:t>«$developers.LastName»</w:t>
              </w:r>
            </w:fldSimple>
          </w:p>
        </w:tc>
        <w:tc>
          <w:tcPr>
            <w:tcW w:w="3071" w:type="dxa"/>
          </w:tcPr>
          <w:p w:rsidR="00AF4CBA" w:rsidRPr="0031235F" w:rsidRDefault="00AF4CBA" w:rsidP="0031235F">
            <w:pPr>
              <w:spacing w:after="0" w:line="240" w:lineRule="auto"/>
              <w:rPr>
                <w:rFonts w:cs="Times New Roman"/>
                <w:color w:val="FF0000"/>
              </w:rPr>
            </w:pPr>
            <w:hyperlink r:id="rId4" w:history="1">
              <w:r w:rsidRPr="0031235F">
                <w:rPr>
                  <w:rStyle w:val="Hyperlink"/>
                </w:rPr>
                <w:t>$developers.Mail</w:t>
              </w:r>
            </w:hyperlink>
          </w:p>
        </w:tc>
      </w:tr>
    </w:tbl>
    <w:p w:rsidR="00AF4CBA" w:rsidRDefault="00AF4CBA" w:rsidP="008F18B9">
      <w:pPr>
        <w:rPr>
          <w:rFonts w:cs="Times New Roman"/>
          <w:color w:val="FF0000"/>
        </w:rPr>
      </w:pPr>
    </w:p>
    <w:p w:rsidR="00AF4CBA" w:rsidRPr="008F18B9" w:rsidRDefault="00AF4CBA" w:rsidP="008F18B9">
      <w:pPr>
        <w:rPr>
          <w:rFonts w:cs="Times New Roman"/>
        </w:rPr>
      </w:pPr>
    </w:p>
    <w:sectPr w:rsidR="00AF4CBA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880"/>
    <w:rsid w:val="000E0483"/>
    <w:rsid w:val="000F2653"/>
    <w:rsid w:val="000F5BFA"/>
    <w:rsid w:val="002063EB"/>
    <w:rsid w:val="0023604A"/>
    <w:rsid w:val="00274816"/>
    <w:rsid w:val="0031235F"/>
    <w:rsid w:val="00330C19"/>
    <w:rsid w:val="003C09E9"/>
    <w:rsid w:val="003F1A37"/>
    <w:rsid w:val="00526F78"/>
    <w:rsid w:val="005D6D71"/>
    <w:rsid w:val="006F3D9F"/>
    <w:rsid w:val="008424A2"/>
    <w:rsid w:val="00873F1D"/>
    <w:rsid w:val="008B6EE1"/>
    <w:rsid w:val="008D1C63"/>
    <w:rsid w:val="008D76B5"/>
    <w:rsid w:val="008F18B9"/>
    <w:rsid w:val="00900117"/>
    <w:rsid w:val="00951F2A"/>
    <w:rsid w:val="00971880"/>
    <w:rsid w:val="00A045EB"/>
    <w:rsid w:val="00A566A8"/>
    <w:rsid w:val="00AF4CBA"/>
    <w:rsid w:val="00B52D2E"/>
    <w:rsid w:val="00BE63EA"/>
    <w:rsid w:val="00C01640"/>
    <w:rsid w:val="00CB067C"/>
    <w:rsid w:val="00D4567A"/>
    <w:rsid w:val="00D753F2"/>
    <w:rsid w:val="00EB1008"/>
    <w:rsid w:val="00EB5456"/>
    <w:rsid w:val="00F2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  <w:pPr>
      <w:spacing w:after="200" w:line="276" w:lineRule="auto"/>
    </w:pPr>
    <w:rPr>
      <w:rFonts w:cs="Calibri"/>
      <w:kern w:val="0"/>
      <w:sz w:val="22"/>
      <w:lang w:val="fr-FR" w:eastAsia="fr-F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D6D71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F26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$developers.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1</Pages>
  <Words>88</Words>
  <Characters>507</Characters>
  <Application>Microsoft Office Outlook</Application>
  <DocSecurity>0</DocSecurity>
  <Lines>0</Lines>
  <Paragraphs>0</Paragraphs>
  <ScaleCrop>false</ScaleCrop>
  <Company>Wyniwyg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MicroXP</cp:lastModifiedBy>
  <cp:revision>16</cp:revision>
  <dcterms:created xsi:type="dcterms:W3CDTF">2011-04-29T09:54:00Z</dcterms:created>
  <dcterms:modified xsi:type="dcterms:W3CDTF">2015-12-25T08:31:00Z</dcterms:modified>
</cp:coreProperties>
</file>